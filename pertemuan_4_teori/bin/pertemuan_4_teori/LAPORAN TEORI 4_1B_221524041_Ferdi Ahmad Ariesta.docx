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9721" w14:textId="77777777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>LAPORAN HASIL PRAKTIKUM</w:t>
      </w:r>
    </w:p>
    <w:p w14:paraId="29919885" w14:textId="77777777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MATA </w:t>
      </w:r>
      <w:proofErr w:type="gramStart"/>
      <w:r>
        <w:rPr>
          <w:b/>
          <w:bCs/>
        </w:rPr>
        <w:t>KULIAH :</w:t>
      </w:r>
      <w:proofErr w:type="gramEnd"/>
    </w:p>
    <w:p w14:paraId="5194DD63" w14:textId="11D82553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TEKNIK PEMROGRAMAN – PERTEMUAN </w:t>
      </w:r>
      <w:r w:rsidR="004B27EB">
        <w:rPr>
          <w:b/>
          <w:bCs/>
        </w:rPr>
        <w:t>4</w:t>
      </w:r>
    </w:p>
    <w:p w14:paraId="56FE0C36" w14:textId="77777777" w:rsidR="00035CEA" w:rsidRDefault="00035CEA" w:rsidP="00035CEA">
      <w:pPr>
        <w:jc w:val="center"/>
      </w:pPr>
    </w:p>
    <w:p w14:paraId="6B274703" w14:textId="77777777" w:rsidR="00035CEA" w:rsidRDefault="00035CEA" w:rsidP="00721B7D">
      <w:pPr>
        <w:ind w:left="0" w:firstLine="0"/>
      </w:pPr>
    </w:p>
    <w:p w14:paraId="5CDC1E4C" w14:textId="77777777" w:rsidR="00035CEA" w:rsidRDefault="00035CEA" w:rsidP="00035CEA">
      <w:pPr>
        <w:jc w:val="center"/>
      </w:pPr>
    </w:p>
    <w:p w14:paraId="03832C25" w14:textId="77777777" w:rsidR="00035CEA" w:rsidRDefault="00035CEA" w:rsidP="00035CEA">
      <w:pPr>
        <w:jc w:val="center"/>
      </w:pPr>
    </w:p>
    <w:p w14:paraId="5A413572" w14:textId="77777777" w:rsidR="00035CEA" w:rsidRDefault="00035CEA" w:rsidP="00035CEA">
      <w:pPr>
        <w:jc w:val="center"/>
      </w:pPr>
      <w:r>
        <w:rPr>
          <w:noProof/>
        </w:rPr>
        <w:drawing>
          <wp:inline distT="0" distB="0" distL="0" distR="0" wp14:anchorId="46DC8411" wp14:editId="14C36302">
            <wp:extent cx="3051810" cy="305181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447D" w14:textId="77777777" w:rsidR="00035CEA" w:rsidRDefault="00035CEA" w:rsidP="00035CEA">
      <w:pPr>
        <w:jc w:val="center"/>
      </w:pPr>
    </w:p>
    <w:p w14:paraId="75CC1C5D" w14:textId="77777777" w:rsidR="00035CEA" w:rsidRDefault="00035CEA" w:rsidP="00035CEA">
      <w:pPr>
        <w:jc w:val="center"/>
      </w:pPr>
    </w:p>
    <w:p w14:paraId="32691B64" w14:textId="77777777" w:rsidR="00035CEA" w:rsidRDefault="00035CEA" w:rsidP="00035CEA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603"/>
        <w:gridCol w:w="1390"/>
      </w:tblGrid>
      <w:tr w:rsidR="00035CEA" w14:paraId="16CC8881" w14:textId="77777777" w:rsidTr="00035CEA">
        <w:trPr>
          <w:jc w:val="center"/>
        </w:trPr>
        <w:tc>
          <w:tcPr>
            <w:tcW w:w="0" w:type="auto"/>
            <w:hideMark/>
          </w:tcPr>
          <w:p w14:paraId="054C8BB2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NIM</w:t>
            </w:r>
          </w:p>
        </w:tc>
        <w:tc>
          <w:tcPr>
            <w:tcW w:w="0" w:type="auto"/>
            <w:hideMark/>
          </w:tcPr>
          <w:p w14:paraId="6497E043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hideMark/>
          </w:tcPr>
          <w:p w14:paraId="318357D0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</w:tr>
      <w:tr w:rsidR="00035CEA" w14:paraId="37E05514" w14:textId="77777777" w:rsidTr="00035CEA">
        <w:trPr>
          <w:jc w:val="center"/>
        </w:trPr>
        <w:tc>
          <w:tcPr>
            <w:tcW w:w="0" w:type="auto"/>
            <w:hideMark/>
          </w:tcPr>
          <w:p w14:paraId="3F9D6A58" w14:textId="77777777" w:rsidR="00035CEA" w:rsidRDefault="00035CEA">
            <w:pPr>
              <w:spacing w:line="240" w:lineRule="auto"/>
              <w:jc w:val="center"/>
            </w:pPr>
            <w:r>
              <w:t>2215240</w:t>
            </w:r>
            <w:r w:rsidR="003965DF">
              <w:t>41</w:t>
            </w:r>
          </w:p>
        </w:tc>
        <w:tc>
          <w:tcPr>
            <w:tcW w:w="0" w:type="auto"/>
            <w:hideMark/>
          </w:tcPr>
          <w:p w14:paraId="150595A0" w14:textId="77777777" w:rsidR="00035CEA" w:rsidRDefault="003965DF">
            <w:pPr>
              <w:spacing w:line="240" w:lineRule="auto"/>
              <w:jc w:val="center"/>
            </w:pPr>
            <w:r>
              <w:t xml:space="preserve">Ferdi Ahmad </w:t>
            </w:r>
            <w:proofErr w:type="spellStart"/>
            <w:r>
              <w:t>Ariesta</w:t>
            </w:r>
            <w:proofErr w:type="spellEnd"/>
          </w:p>
        </w:tc>
        <w:tc>
          <w:tcPr>
            <w:tcW w:w="0" w:type="auto"/>
            <w:hideMark/>
          </w:tcPr>
          <w:p w14:paraId="1249E4EF" w14:textId="77777777" w:rsidR="00035CEA" w:rsidRDefault="00035CEA">
            <w:pPr>
              <w:spacing w:line="240" w:lineRule="auto"/>
              <w:jc w:val="center"/>
            </w:pPr>
            <w:r>
              <w:t>1B</w:t>
            </w:r>
          </w:p>
        </w:tc>
      </w:tr>
    </w:tbl>
    <w:p w14:paraId="342CB935" w14:textId="77777777" w:rsidR="00035CEA" w:rsidRDefault="00035CEA" w:rsidP="00035CEA"/>
    <w:p w14:paraId="32C9F109" w14:textId="77777777" w:rsidR="00721B7D" w:rsidRDefault="00721B7D" w:rsidP="00035CEA"/>
    <w:p w14:paraId="0830A464" w14:textId="77777777" w:rsidR="00035CEA" w:rsidRDefault="00035CEA" w:rsidP="00035CEA"/>
    <w:p w14:paraId="4D1F33B2" w14:textId="77777777" w:rsidR="00721B7D" w:rsidRPr="00721B7D" w:rsidRDefault="00721B7D" w:rsidP="004253F6">
      <w:pPr>
        <w:jc w:val="center"/>
        <w:rPr>
          <w:b/>
          <w:bCs/>
          <w:sz w:val="20"/>
          <w:szCs w:val="18"/>
        </w:rPr>
      </w:pPr>
      <w:r w:rsidRPr="00721B7D">
        <w:rPr>
          <w:b/>
          <w:bCs/>
        </w:rPr>
        <w:t>SARJANA TERAPAN PROGRAM STUDI TEKNIK INFORMATIKA JURUSAN TEKNIK KOMPUTER DAN INFORMATIKA POLITEKNIK NEGERI BANDUNG</w:t>
      </w:r>
      <w:r w:rsidRPr="00721B7D">
        <w:rPr>
          <w:b/>
          <w:bCs/>
          <w:sz w:val="20"/>
          <w:szCs w:val="18"/>
        </w:rPr>
        <w:t xml:space="preserve"> </w:t>
      </w:r>
    </w:p>
    <w:p w14:paraId="410F0350" w14:textId="77777777" w:rsidR="00721B7D" w:rsidRDefault="00721B7D" w:rsidP="004253F6">
      <w:pPr>
        <w:jc w:val="center"/>
      </w:pPr>
    </w:p>
    <w:p w14:paraId="77FEF11F" w14:textId="77777777" w:rsidR="00721B7D" w:rsidRDefault="00721B7D" w:rsidP="004253F6">
      <w:pPr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363022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52308" w14:textId="77777777" w:rsidR="00035CEA" w:rsidRPr="00721B7D" w:rsidRDefault="00721B7D" w:rsidP="00721B7D">
          <w:pPr>
            <w:pStyle w:val="TOCHeading"/>
            <w:rPr>
              <w:sz w:val="40"/>
              <w:szCs w:val="40"/>
            </w:rPr>
          </w:pPr>
          <w:r w:rsidRPr="00721B7D">
            <w:rPr>
              <w:rFonts w:ascii="Times New Roman" w:eastAsiaTheme="minorHAnsi" w:hAnsi="Times New Roman" w:cs="Times New Roman"/>
              <w:color w:val="auto"/>
              <w:szCs w:val="28"/>
            </w:rPr>
            <w:t>Daftar Isi</w:t>
          </w:r>
        </w:p>
        <w:p w14:paraId="4ACDAB9E" w14:textId="77777777" w:rsidR="00035CEA" w:rsidRPr="00FE5006" w:rsidRDefault="00000000" w:rsidP="00FE500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F7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F3DB1B3" w14:textId="77777777" w:rsidR="00035CEA" w:rsidRDefault="00035CEA" w:rsidP="00035CEA">
      <w:pPr>
        <w:rPr>
          <w:b/>
          <w:bCs/>
        </w:rPr>
      </w:pPr>
    </w:p>
    <w:p w14:paraId="0CD7100C" w14:textId="77777777" w:rsidR="00035CEA" w:rsidRDefault="00035CEA" w:rsidP="00035CEA">
      <w:pPr>
        <w:rPr>
          <w:b/>
          <w:bCs/>
        </w:rPr>
      </w:pPr>
    </w:p>
    <w:p w14:paraId="318F650B" w14:textId="77777777" w:rsidR="00035CEA" w:rsidRDefault="00035CEA" w:rsidP="00035CEA">
      <w:pPr>
        <w:rPr>
          <w:b/>
          <w:bCs/>
        </w:rPr>
      </w:pPr>
    </w:p>
    <w:p w14:paraId="652411D0" w14:textId="77777777" w:rsidR="00035CEA" w:rsidRDefault="00035CEA" w:rsidP="00035CEA">
      <w:pPr>
        <w:rPr>
          <w:b/>
          <w:bCs/>
        </w:rPr>
      </w:pPr>
    </w:p>
    <w:p w14:paraId="33CC48F5" w14:textId="77777777" w:rsidR="00035CEA" w:rsidRDefault="00035CEA" w:rsidP="00035CEA">
      <w:pPr>
        <w:rPr>
          <w:b/>
          <w:bCs/>
        </w:rPr>
      </w:pPr>
    </w:p>
    <w:p w14:paraId="3F17A42A" w14:textId="77777777" w:rsidR="00035CEA" w:rsidRDefault="00035CEA" w:rsidP="00035CEA">
      <w:pPr>
        <w:rPr>
          <w:b/>
          <w:bCs/>
        </w:rPr>
      </w:pPr>
    </w:p>
    <w:p w14:paraId="0901ABD7" w14:textId="77777777" w:rsidR="00035CEA" w:rsidRDefault="00035CEA" w:rsidP="00035CEA">
      <w:pPr>
        <w:rPr>
          <w:b/>
          <w:bCs/>
        </w:rPr>
      </w:pPr>
    </w:p>
    <w:p w14:paraId="2029FCA6" w14:textId="77777777" w:rsidR="00035CEA" w:rsidRDefault="00035CEA" w:rsidP="00035CEA">
      <w:pPr>
        <w:rPr>
          <w:b/>
          <w:bCs/>
        </w:rPr>
      </w:pPr>
    </w:p>
    <w:p w14:paraId="05CE1FDC" w14:textId="77777777" w:rsidR="00035CEA" w:rsidRDefault="00035CEA" w:rsidP="00035CEA">
      <w:pPr>
        <w:rPr>
          <w:b/>
          <w:bCs/>
        </w:rPr>
      </w:pPr>
    </w:p>
    <w:p w14:paraId="4FA8ED33" w14:textId="77777777" w:rsidR="00035CEA" w:rsidRDefault="00035CEA" w:rsidP="00035CEA">
      <w:pPr>
        <w:rPr>
          <w:b/>
          <w:bCs/>
        </w:rPr>
      </w:pPr>
    </w:p>
    <w:p w14:paraId="1EA092CC" w14:textId="77777777" w:rsidR="00FE5006" w:rsidRPr="00FE5006" w:rsidRDefault="00FE5006" w:rsidP="00F96F75">
      <w:pPr>
        <w:ind w:left="0" w:firstLine="0"/>
      </w:pPr>
    </w:p>
    <w:p w14:paraId="112C6AB6" w14:textId="77777777" w:rsidR="00D758FA" w:rsidRDefault="00D758FA" w:rsidP="00D758FA">
      <w:pPr>
        <w:ind w:left="0" w:firstLine="0"/>
      </w:pPr>
    </w:p>
    <w:p w14:paraId="70069058" w14:textId="5EAEEFB2" w:rsidR="00D758FA" w:rsidRDefault="00D758FA" w:rsidP="00D758FA">
      <w:pPr>
        <w:ind w:left="0" w:firstLine="0"/>
      </w:pPr>
    </w:p>
    <w:p w14:paraId="782E589A" w14:textId="2509FD17" w:rsidR="0041305B" w:rsidRDefault="0041305B" w:rsidP="00D758FA">
      <w:pPr>
        <w:ind w:left="0" w:firstLine="0"/>
      </w:pPr>
    </w:p>
    <w:p w14:paraId="0B3F19A0" w14:textId="0EC6C06E" w:rsidR="0041305B" w:rsidRDefault="0041305B" w:rsidP="00D758FA">
      <w:pPr>
        <w:ind w:left="0" w:firstLine="0"/>
      </w:pPr>
    </w:p>
    <w:p w14:paraId="79D1035D" w14:textId="627B0AF5" w:rsidR="0041305B" w:rsidRDefault="0041305B" w:rsidP="00D758FA">
      <w:pPr>
        <w:ind w:left="0" w:firstLine="0"/>
      </w:pPr>
    </w:p>
    <w:p w14:paraId="256042BB" w14:textId="78ECBEB8" w:rsidR="0041305B" w:rsidRDefault="0041305B" w:rsidP="00D758FA">
      <w:pPr>
        <w:ind w:left="0" w:firstLine="0"/>
      </w:pPr>
    </w:p>
    <w:p w14:paraId="2D5DA14A" w14:textId="7C0164E1" w:rsidR="0041305B" w:rsidRDefault="0041305B" w:rsidP="00D758FA">
      <w:pPr>
        <w:ind w:left="0" w:firstLine="0"/>
      </w:pPr>
    </w:p>
    <w:p w14:paraId="5C87F323" w14:textId="66877907" w:rsidR="0041305B" w:rsidRDefault="0041305B" w:rsidP="00D758FA">
      <w:pPr>
        <w:ind w:left="0" w:firstLine="0"/>
      </w:pPr>
    </w:p>
    <w:p w14:paraId="763AF049" w14:textId="4E210C31" w:rsidR="0041305B" w:rsidRDefault="0041305B" w:rsidP="00D758FA">
      <w:pPr>
        <w:ind w:left="0" w:firstLine="0"/>
      </w:pPr>
    </w:p>
    <w:p w14:paraId="64DD8E63" w14:textId="22AC5CF5" w:rsidR="0041305B" w:rsidRDefault="0041305B" w:rsidP="00D758FA">
      <w:pPr>
        <w:ind w:left="0" w:firstLine="0"/>
      </w:pPr>
    </w:p>
    <w:p w14:paraId="4976F98C" w14:textId="745041D4" w:rsidR="0041305B" w:rsidRDefault="0041305B" w:rsidP="00D758FA">
      <w:pPr>
        <w:ind w:left="0" w:firstLine="0"/>
      </w:pPr>
    </w:p>
    <w:p w14:paraId="45FA5747" w14:textId="2FF322F9" w:rsidR="0041305B" w:rsidRDefault="0041305B" w:rsidP="00D758FA">
      <w:pPr>
        <w:ind w:left="0" w:firstLine="0"/>
      </w:pPr>
    </w:p>
    <w:p w14:paraId="1D917EAE" w14:textId="71B592FA" w:rsidR="0041305B" w:rsidRDefault="0041305B" w:rsidP="00D758FA">
      <w:pPr>
        <w:ind w:left="0" w:firstLine="0"/>
      </w:pPr>
    </w:p>
    <w:p w14:paraId="5DD482BF" w14:textId="3CA8B207" w:rsidR="0041305B" w:rsidRDefault="0041305B" w:rsidP="00D758FA">
      <w:pPr>
        <w:ind w:left="0" w:firstLine="0"/>
      </w:pPr>
    </w:p>
    <w:p w14:paraId="567756EF" w14:textId="62D425B1" w:rsidR="0041305B" w:rsidRPr="0041305B" w:rsidRDefault="0041305B" w:rsidP="0041305B">
      <w:pPr>
        <w:pStyle w:val="Heading1"/>
        <w:numPr>
          <w:ilvl w:val="0"/>
          <w:numId w:val="9"/>
        </w:numPr>
      </w:pPr>
      <w:r w:rsidRPr="0041305B">
        <w:lastRenderedPageBreak/>
        <w:t xml:space="preserve">Class </w:t>
      </w:r>
      <w:proofErr w:type="spellStart"/>
      <w:r w:rsidRPr="0041305B">
        <w:t>DVDMain</w:t>
      </w:r>
      <w:proofErr w:type="spellEnd"/>
      <w:r w:rsidRPr="0041305B">
        <w:t xml:space="preserve"> (main program)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305B" w14:paraId="126FB1E6" w14:textId="77777777" w:rsidTr="0041305B">
        <w:tc>
          <w:tcPr>
            <w:tcW w:w="9350" w:type="dxa"/>
          </w:tcPr>
          <w:p w14:paraId="3F71F924" w14:textId="34FF775D" w:rsidR="0041305B" w:rsidRDefault="0041305B" w:rsidP="0041305B">
            <w:pPr>
              <w:ind w:left="0" w:firstLine="0"/>
            </w:pPr>
            <w:r>
              <w:t>DVDMain.java</w:t>
            </w:r>
          </w:p>
        </w:tc>
      </w:tr>
      <w:tr w:rsidR="0041305B" w14:paraId="79452456" w14:textId="77777777" w:rsidTr="0041305B">
        <w:tc>
          <w:tcPr>
            <w:tcW w:w="9350" w:type="dxa"/>
          </w:tcPr>
          <w:p w14:paraId="642EE9C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41305B">
              <w:rPr>
                <w:rFonts w:ascii="Courier New" w:hAnsi="Courier New" w:cs="Courier New"/>
              </w:rPr>
              <w:t>DVDMain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{</w:t>
            </w:r>
          </w:p>
          <w:p w14:paraId="76CA5751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</w:p>
          <w:p w14:paraId="4B84C632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41305B">
              <w:rPr>
                <w:rFonts w:ascii="Courier New" w:hAnsi="Courier New" w:cs="Courier New"/>
              </w:rPr>
              <w:t>main(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41305B">
              <w:rPr>
                <w:rFonts w:ascii="Courier New" w:hAnsi="Courier New" w:cs="Courier New"/>
              </w:rPr>
              <w:t>args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3FB44B1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</w:p>
          <w:p w14:paraId="02B1DD3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DVDMusik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305B">
              <w:rPr>
                <w:rFonts w:ascii="Courier New" w:hAnsi="Courier New" w:cs="Courier New"/>
              </w:rPr>
              <w:t>musik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DVDMusik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"Glimpse Of Us", "88Rising", 100,"Joji", "Connor McDonough", "R&amp;B", "Test Drive, Slow Dancing in the </w:t>
            </w:r>
            <w:proofErr w:type="spellStart"/>
            <w:r w:rsidRPr="0041305B">
              <w:rPr>
                <w:rFonts w:ascii="Courier New" w:hAnsi="Courier New" w:cs="Courier New"/>
              </w:rPr>
              <w:t>Dark,Run</w:t>
            </w:r>
            <w:proofErr w:type="spellEnd"/>
            <w:r w:rsidRPr="0041305B">
              <w:rPr>
                <w:rFonts w:ascii="Courier New" w:hAnsi="Courier New" w:cs="Courier New"/>
              </w:rPr>
              <w:t>, High Hopes");</w:t>
            </w:r>
          </w:p>
          <w:p w14:paraId="7C81613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</w:p>
          <w:p w14:paraId="0A7BAF6A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DVDFilm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film = new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DVDFilm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"Harry Potter", "Bloomsbury Publishing",50, "Daniel Radcliffe, Emma Watson, Rupert Grint, Michael Gambon, </w:t>
            </w:r>
            <w:proofErr w:type="spellStart"/>
            <w:r w:rsidRPr="0041305B">
              <w:rPr>
                <w:rFonts w:ascii="Courier New" w:hAnsi="Courier New" w:cs="Courier New"/>
              </w:rPr>
              <w:t>RalphFiennes</w:t>
            </w:r>
            <w:proofErr w:type="spellEnd"/>
            <w:r w:rsidRPr="0041305B">
              <w:rPr>
                <w:rFonts w:ascii="Courier New" w:hAnsi="Courier New" w:cs="Courier New"/>
              </w:rPr>
              <w:t>", "David Yates", "R");</w:t>
            </w:r>
          </w:p>
          <w:p w14:paraId="460528A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</w:p>
          <w:p w14:paraId="4EF69DB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film.tampilkanSemuaAtribut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>();</w:t>
            </w:r>
          </w:p>
          <w:p w14:paraId="660E1F2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("\n"</w:t>
            </w:r>
            <w:proofErr w:type="gramStart"/>
            <w:r w:rsidRPr="0041305B">
              <w:rPr>
                <w:rFonts w:ascii="Courier New" w:hAnsi="Courier New" w:cs="Courier New"/>
              </w:rPr>
              <w:t>);</w:t>
            </w:r>
            <w:proofErr w:type="gramEnd"/>
          </w:p>
          <w:p w14:paraId="46CEA7B6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musik.tampiilkanSemuaAtribut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>();</w:t>
            </w:r>
          </w:p>
          <w:p w14:paraId="0104CAF6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62087388" w14:textId="2FEAEAAD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>}</w:t>
            </w:r>
          </w:p>
        </w:tc>
      </w:tr>
    </w:tbl>
    <w:p w14:paraId="7FB6E79D" w14:textId="726106B6" w:rsidR="0041305B" w:rsidRDefault="0041305B" w:rsidP="0041305B">
      <w:pPr>
        <w:ind w:left="0" w:firstLine="0"/>
      </w:pPr>
    </w:p>
    <w:p w14:paraId="0F4B5D78" w14:textId="4CE90778" w:rsidR="0041305B" w:rsidRDefault="0041305B" w:rsidP="0041305B">
      <w:pPr>
        <w:pStyle w:val="Heading1"/>
        <w:numPr>
          <w:ilvl w:val="0"/>
          <w:numId w:val="9"/>
        </w:numPr>
      </w:pPr>
      <w:r>
        <w:t>Class DVD (superclass)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305B" w14:paraId="12C5A343" w14:textId="77777777" w:rsidTr="00E37F55">
        <w:tc>
          <w:tcPr>
            <w:tcW w:w="9350" w:type="dxa"/>
          </w:tcPr>
          <w:p w14:paraId="2E6C7B5E" w14:textId="72ED2A36" w:rsidR="0041305B" w:rsidRDefault="0041305B" w:rsidP="00E37F55">
            <w:pPr>
              <w:ind w:left="0" w:firstLine="0"/>
            </w:pPr>
            <w:r>
              <w:t>DVD.java</w:t>
            </w:r>
          </w:p>
        </w:tc>
      </w:tr>
      <w:tr w:rsidR="0041305B" w14:paraId="79B4CFE4" w14:textId="77777777" w:rsidTr="00E37F55">
        <w:tc>
          <w:tcPr>
            <w:tcW w:w="9350" w:type="dxa"/>
          </w:tcPr>
          <w:p w14:paraId="30D4338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>public abstract class DVD {</w:t>
            </w:r>
          </w:p>
          <w:p w14:paraId="57C97D03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67CDB40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gramStart"/>
            <w:r w:rsidRPr="0041305B">
              <w:rPr>
                <w:rFonts w:ascii="Courier New" w:hAnsi="Courier New" w:cs="Courier New"/>
              </w:rPr>
              <w:t>publisher;</w:t>
            </w:r>
            <w:proofErr w:type="gramEnd"/>
          </w:p>
          <w:p w14:paraId="5981605D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int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535AC37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5C09E42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41305B">
              <w:rPr>
                <w:rFonts w:ascii="Courier New" w:hAnsi="Courier New" w:cs="Courier New"/>
              </w:rPr>
              <w:t>DVD(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publisher, int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02838FC8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this.judul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0C2FA1A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this.publisher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publisher;</w:t>
            </w:r>
          </w:p>
          <w:p w14:paraId="1A5A68A2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196CBFD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7C08AA7A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73810D2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getJudul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) {</w:t>
            </w:r>
          </w:p>
          <w:p w14:paraId="38E393E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0DACBD16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36DEBE2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setJudul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1A308FE5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this.judul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540CF57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1032D08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0877424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getPublisher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) {</w:t>
            </w:r>
          </w:p>
          <w:p w14:paraId="6237940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lastRenderedPageBreak/>
              <w:tab/>
            </w:r>
            <w:r w:rsidRPr="0041305B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41305B">
              <w:rPr>
                <w:rFonts w:ascii="Courier New" w:hAnsi="Courier New" w:cs="Courier New"/>
              </w:rPr>
              <w:t>publisher;</w:t>
            </w:r>
            <w:proofErr w:type="gramEnd"/>
          </w:p>
          <w:p w14:paraId="0937E89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40E33E0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setPublisher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String publisher) {</w:t>
            </w:r>
          </w:p>
          <w:p w14:paraId="68CF637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this.publisher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publisher;</w:t>
            </w:r>
          </w:p>
          <w:p w14:paraId="7727ACA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4817C6D4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5333A18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getStok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) {</w:t>
            </w:r>
          </w:p>
          <w:p w14:paraId="7EC8DB88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7A9AFDA5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27018BE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setStok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01617C4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13E99BB1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386E475F" w14:textId="04069E5C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>}</w:t>
            </w:r>
          </w:p>
        </w:tc>
      </w:tr>
    </w:tbl>
    <w:p w14:paraId="22D05C2A" w14:textId="73D0444D" w:rsidR="0041305B" w:rsidRDefault="0041305B" w:rsidP="0041305B">
      <w:pPr>
        <w:ind w:left="0" w:firstLine="0"/>
      </w:pPr>
    </w:p>
    <w:p w14:paraId="2FB685A4" w14:textId="5179FE5F" w:rsidR="0041305B" w:rsidRDefault="0041305B" w:rsidP="0041305B">
      <w:pPr>
        <w:pStyle w:val="Heading1"/>
        <w:numPr>
          <w:ilvl w:val="0"/>
          <w:numId w:val="9"/>
        </w:numPr>
      </w:pPr>
      <w:r>
        <w:t xml:space="preserve">Class </w:t>
      </w:r>
      <w:proofErr w:type="spellStart"/>
      <w:r>
        <w:t>DVDMusik</w:t>
      </w:r>
      <w:proofErr w:type="spellEnd"/>
      <w:r>
        <w:t xml:space="preserve"> (subclass)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305B" w14:paraId="20E73388" w14:textId="77777777" w:rsidTr="00E37F55">
        <w:tc>
          <w:tcPr>
            <w:tcW w:w="9350" w:type="dxa"/>
          </w:tcPr>
          <w:p w14:paraId="0691C2B4" w14:textId="469FDB8A" w:rsidR="0041305B" w:rsidRDefault="0041305B" w:rsidP="00E37F55">
            <w:pPr>
              <w:ind w:left="0" w:firstLine="0"/>
            </w:pPr>
            <w:r>
              <w:t>DVDM</w:t>
            </w:r>
            <w:r>
              <w:t>usik</w:t>
            </w:r>
            <w:r>
              <w:t>.java</w:t>
            </w:r>
          </w:p>
        </w:tc>
      </w:tr>
      <w:tr w:rsidR="0041305B" w14:paraId="1FDA8E22" w14:textId="77777777" w:rsidTr="00E37F55">
        <w:tc>
          <w:tcPr>
            <w:tcW w:w="9350" w:type="dxa"/>
          </w:tcPr>
          <w:p w14:paraId="4874E763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41305B">
              <w:rPr>
                <w:rFonts w:ascii="Courier New" w:hAnsi="Courier New" w:cs="Courier New"/>
              </w:rPr>
              <w:t>DVDMusik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extends DVD {</w:t>
            </w:r>
          </w:p>
          <w:p w14:paraId="47DD9B1A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penyanyi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1B9421F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produser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1CE8D62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2B6D727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topHits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20CBF05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4AD0995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DVDMusik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publisher, int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penyanyi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produser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,</w:t>
            </w:r>
          </w:p>
          <w:p w14:paraId="3F9786F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41305B">
              <w:rPr>
                <w:rFonts w:ascii="Courier New" w:hAnsi="Courier New" w:cs="Courier New"/>
              </w:rPr>
              <w:t>topHits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332225F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gramStart"/>
            <w:r w:rsidRPr="0041305B">
              <w:rPr>
                <w:rFonts w:ascii="Courier New" w:hAnsi="Courier New" w:cs="Courier New"/>
              </w:rPr>
              <w:t>super(</w:t>
            </w:r>
            <w:proofErr w:type="spellStart"/>
            <w:proofErr w:type="gramEnd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publisher,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4018872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this.penyanyi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penyanyi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08066D2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this.produser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produser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7996B75A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this.kategori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2604E265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this.topHits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topHits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246E0958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2C6947D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5DF5D8E6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tampiilkanSemuaAtribut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) {</w:t>
            </w:r>
          </w:p>
          <w:p w14:paraId="3B8EC892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super.getJudul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6FB15AC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Penyanyi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penyanyi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01F4B162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Produser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produser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2345A07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gramStart"/>
            <w:r w:rsidRPr="0041305B">
              <w:rPr>
                <w:rFonts w:ascii="Courier New" w:hAnsi="Courier New" w:cs="Courier New"/>
              </w:rPr>
              <w:t>Publisher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super.getPublisher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412ADBD7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("Top </w:t>
            </w:r>
            <w:proofErr w:type="gramStart"/>
            <w:r w:rsidRPr="0041305B">
              <w:rPr>
                <w:rFonts w:ascii="Courier New" w:hAnsi="Courier New" w:cs="Courier New"/>
              </w:rPr>
              <w:t>Hits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topHits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24409E53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5E069A1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gramStart"/>
            <w:r w:rsidRPr="0041305B">
              <w:rPr>
                <w:rFonts w:ascii="Courier New" w:hAnsi="Courier New" w:cs="Courier New"/>
              </w:rPr>
              <w:t>Stok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super.getStok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3E531AB5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2B4C0EA5" w14:textId="1534793C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14:paraId="50206A10" w14:textId="4F2ACD7B" w:rsidR="0041305B" w:rsidRDefault="0041305B" w:rsidP="0041305B"/>
    <w:p w14:paraId="3819BA7B" w14:textId="00F76394" w:rsidR="0041305B" w:rsidRDefault="0041305B" w:rsidP="0041305B">
      <w:pPr>
        <w:pStyle w:val="Heading1"/>
        <w:numPr>
          <w:ilvl w:val="0"/>
          <w:numId w:val="9"/>
        </w:numPr>
      </w:pPr>
      <w:r>
        <w:t xml:space="preserve">Class </w:t>
      </w:r>
      <w:proofErr w:type="spellStart"/>
      <w:r>
        <w:t>DVDFilm</w:t>
      </w:r>
      <w:proofErr w:type="spellEnd"/>
      <w:r>
        <w:t xml:space="preserve"> (subclass)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305B" w14:paraId="41C6933C" w14:textId="77777777" w:rsidTr="00E37F55">
        <w:tc>
          <w:tcPr>
            <w:tcW w:w="9350" w:type="dxa"/>
          </w:tcPr>
          <w:p w14:paraId="69501F1D" w14:textId="1320E234" w:rsidR="0041305B" w:rsidRDefault="0041305B" w:rsidP="00E37F55">
            <w:pPr>
              <w:ind w:left="0" w:firstLine="0"/>
            </w:pPr>
            <w:r>
              <w:t>DVDFilm</w:t>
            </w:r>
            <w:r>
              <w:t>.java</w:t>
            </w:r>
          </w:p>
        </w:tc>
      </w:tr>
      <w:tr w:rsidR="0041305B" w14:paraId="4283D8CE" w14:textId="77777777" w:rsidTr="00E37F55">
        <w:tc>
          <w:tcPr>
            <w:tcW w:w="9350" w:type="dxa"/>
          </w:tcPr>
          <w:p w14:paraId="42A605A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41305B">
              <w:rPr>
                <w:rFonts w:ascii="Courier New" w:hAnsi="Courier New" w:cs="Courier New"/>
              </w:rPr>
              <w:t>DVDFilm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extends DVD {</w:t>
            </w:r>
          </w:p>
          <w:p w14:paraId="7634C132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pemeran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60E484F6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sutradara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39CDBD7D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  <w:proofErr w:type="gramEnd"/>
          </w:p>
          <w:p w14:paraId="24EB425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705E07C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DVDFilm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publisher, int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pemeran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sutradara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) {</w:t>
            </w:r>
          </w:p>
          <w:p w14:paraId="625E6D1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gramStart"/>
            <w:r w:rsidRPr="0041305B">
              <w:rPr>
                <w:rFonts w:ascii="Courier New" w:hAnsi="Courier New" w:cs="Courier New"/>
              </w:rPr>
              <w:t>super(</w:t>
            </w:r>
            <w:proofErr w:type="spellStart"/>
            <w:proofErr w:type="gramEnd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, publisher, </w:t>
            </w:r>
            <w:proofErr w:type="spellStart"/>
            <w:r w:rsidRPr="0041305B">
              <w:rPr>
                <w:rFonts w:ascii="Courier New" w:hAnsi="Courier New" w:cs="Courier New"/>
              </w:rPr>
              <w:t>stok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5B8CAE0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this.pemeran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pemeran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3EFC263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this.sutradara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sutradara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6A53F61B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this.kategori</w:t>
            </w:r>
            <w:proofErr w:type="spellEnd"/>
            <w:proofErr w:type="gramEnd"/>
            <w:r w:rsidRPr="0041305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;</w:t>
            </w:r>
          </w:p>
          <w:p w14:paraId="321564F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79D02F6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</w:p>
          <w:p w14:paraId="42B8498E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tampilkanSemuaAtribut</w:t>
            </w:r>
            <w:proofErr w:type="spellEnd"/>
            <w:r w:rsidRPr="0041305B">
              <w:rPr>
                <w:rFonts w:ascii="Courier New" w:hAnsi="Courier New" w:cs="Courier New"/>
              </w:rPr>
              <w:t>(</w:t>
            </w:r>
            <w:proofErr w:type="gramEnd"/>
            <w:r w:rsidRPr="0041305B">
              <w:rPr>
                <w:rFonts w:ascii="Courier New" w:hAnsi="Courier New" w:cs="Courier New"/>
              </w:rPr>
              <w:t>) {</w:t>
            </w:r>
          </w:p>
          <w:p w14:paraId="32EAA83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Judul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super.getJudul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6F44722A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Pemeran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pemeran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2FDC9ED5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Sutradara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sutradara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3DC628AC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gramStart"/>
            <w:r w:rsidRPr="0041305B">
              <w:rPr>
                <w:rFonts w:ascii="Courier New" w:hAnsi="Courier New" w:cs="Courier New"/>
              </w:rPr>
              <w:t>Publisher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super.getPublisher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76131969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kategori</w:t>
            </w:r>
            <w:proofErr w:type="spellEnd"/>
            <w:r w:rsidRPr="0041305B">
              <w:rPr>
                <w:rFonts w:ascii="Courier New" w:hAnsi="Courier New" w:cs="Courier New"/>
              </w:rPr>
              <w:t>);</w:t>
            </w:r>
          </w:p>
          <w:p w14:paraId="55C2C38F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</w:r>
            <w:r w:rsidRPr="0041305B">
              <w:rPr>
                <w:rFonts w:ascii="Courier New" w:hAnsi="Courier New" w:cs="Courier New"/>
              </w:rPr>
              <w:tab/>
            </w:r>
            <w:proofErr w:type="spellStart"/>
            <w:r w:rsidRPr="0041305B">
              <w:rPr>
                <w:rFonts w:ascii="Courier New" w:hAnsi="Courier New" w:cs="Courier New"/>
              </w:rPr>
              <w:t>System.out.println</w:t>
            </w:r>
            <w:proofErr w:type="spellEnd"/>
            <w:r w:rsidRPr="0041305B">
              <w:rPr>
                <w:rFonts w:ascii="Courier New" w:hAnsi="Courier New" w:cs="Courier New"/>
              </w:rPr>
              <w:t>("</w:t>
            </w:r>
            <w:proofErr w:type="gramStart"/>
            <w:r w:rsidRPr="0041305B">
              <w:rPr>
                <w:rFonts w:ascii="Courier New" w:hAnsi="Courier New" w:cs="Courier New"/>
              </w:rPr>
              <w:t>Stok :</w:t>
            </w:r>
            <w:proofErr w:type="gramEnd"/>
            <w:r w:rsidRPr="0041305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1305B">
              <w:rPr>
                <w:rFonts w:ascii="Courier New" w:hAnsi="Courier New" w:cs="Courier New"/>
              </w:rPr>
              <w:t>super.getStok</w:t>
            </w:r>
            <w:proofErr w:type="spellEnd"/>
            <w:r w:rsidRPr="0041305B">
              <w:rPr>
                <w:rFonts w:ascii="Courier New" w:hAnsi="Courier New" w:cs="Courier New"/>
              </w:rPr>
              <w:t>());</w:t>
            </w:r>
          </w:p>
          <w:p w14:paraId="2BD52CE0" w14:textId="77777777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ab/>
              <w:t>}</w:t>
            </w:r>
          </w:p>
          <w:p w14:paraId="4874C3AE" w14:textId="2C2764BE" w:rsidR="0041305B" w:rsidRPr="0041305B" w:rsidRDefault="0041305B" w:rsidP="0041305B">
            <w:pPr>
              <w:ind w:left="0" w:firstLine="0"/>
              <w:rPr>
                <w:rFonts w:ascii="Courier New" w:hAnsi="Courier New" w:cs="Courier New"/>
              </w:rPr>
            </w:pPr>
            <w:r w:rsidRPr="0041305B">
              <w:rPr>
                <w:rFonts w:ascii="Courier New" w:hAnsi="Courier New" w:cs="Courier New"/>
              </w:rPr>
              <w:t>}</w:t>
            </w:r>
          </w:p>
        </w:tc>
      </w:tr>
    </w:tbl>
    <w:p w14:paraId="2DB3E475" w14:textId="77777777" w:rsidR="0041305B" w:rsidRPr="0041305B" w:rsidRDefault="0041305B" w:rsidP="0041305B"/>
    <w:p w14:paraId="2FA3B173" w14:textId="7B714B08" w:rsidR="0041305B" w:rsidRDefault="00FE1052" w:rsidP="00FE1052">
      <w:pPr>
        <w:pStyle w:val="Heading1"/>
        <w:numPr>
          <w:ilvl w:val="0"/>
          <w:numId w:val="9"/>
        </w:numPr>
      </w:pPr>
      <w:r>
        <w:t>Output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1052" w14:paraId="37E6324A" w14:textId="77777777" w:rsidTr="00FE1052">
        <w:tc>
          <w:tcPr>
            <w:tcW w:w="9350" w:type="dxa"/>
          </w:tcPr>
          <w:p w14:paraId="0F75DE84" w14:textId="7D8B9728" w:rsidR="00FE1052" w:rsidRDefault="00FE1052" w:rsidP="00FE1052">
            <w:pPr>
              <w:ind w:left="0" w:firstLine="0"/>
            </w:pPr>
            <w:r>
              <w:t xml:space="preserve">Output Program </w:t>
            </w:r>
            <w:proofErr w:type="spellStart"/>
            <w:r>
              <w:t>DVDMain</w:t>
            </w:r>
            <w:proofErr w:type="spellEnd"/>
          </w:p>
        </w:tc>
      </w:tr>
      <w:tr w:rsidR="00FE1052" w14:paraId="232813A4" w14:textId="77777777" w:rsidTr="00FE1052">
        <w:tc>
          <w:tcPr>
            <w:tcW w:w="9350" w:type="dxa"/>
          </w:tcPr>
          <w:p w14:paraId="15240D8A" w14:textId="1D09295D" w:rsidR="00FE1052" w:rsidRPr="00FE1052" w:rsidRDefault="00FE1052" w:rsidP="00FE1052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384A869" wp14:editId="7B6481E9">
                  <wp:extent cx="5334000" cy="2018665"/>
                  <wp:effectExtent l="19050" t="19050" r="19050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0256"/>
                          <a:stretch/>
                        </pic:blipFill>
                        <pic:spPr bwMode="auto">
                          <a:xfrm>
                            <a:off x="0" y="0"/>
                            <a:ext cx="5334000" cy="20186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8697E" w14:textId="77777777" w:rsidR="00FE1052" w:rsidRPr="00FE1052" w:rsidRDefault="00FE1052" w:rsidP="00FE1052"/>
    <w:sectPr w:rsidR="00FE1052" w:rsidRPr="00FE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074"/>
    <w:multiLevelType w:val="hybridMultilevel"/>
    <w:tmpl w:val="DE26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336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5B50A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465831"/>
    <w:multiLevelType w:val="hybridMultilevel"/>
    <w:tmpl w:val="F43AE8E8"/>
    <w:lvl w:ilvl="0" w:tplc="679A05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92A"/>
    <w:multiLevelType w:val="hybridMultilevel"/>
    <w:tmpl w:val="84DA3C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74AD7"/>
    <w:multiLevelType w:val="hybridMultilevel"/>
    <w:tmpl w:val="61766504"/>
    <w:lvl w:ilvl="0" w:tplc="34E8F6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A64F6"/>
    <w:multiLevelType w:val="multilevel"/>
    <w:tmpl w:val="E1AAD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B405D9"/>
    <w:multiLevelType w:val="hybridMultilevel"/>
    <w:tmpl w:val="EBEEBC00"/>
    <w:lvl w:ilvl="0" w:tplc="23000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D788F"/>
    <w:multiLevelType w:val="hybridMultilevel"/>
    <w:tmpl w:val="8F6CB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1710">
    <w:abstractNumId w:val="8"/>
  </w:num>
  <w:num w:numId="2" w16cid:durableId="2054039189">
    <w:abstractNumId w:val="0"/>
  </w:num>
  <w:num w:numId="3" w16cid:durableId="557400862">
    <w:abstractNumId w:val="5"/>
  </w:num>
  <w:num w:numId="4" w16cid:durableId="708335826">
    <w:abstractNumId w:val="4"/>
  </w:num>
  <w:num w:numId="5" w16cid:durableId="1483422621">
    <w:abstractNumId w:val="3"/>
  </w:num>
  <w:num w:numId="6" w16cid:durableId="1816874219">
    <w:abstractNumId w:val="2"/>
  </w:num>
  <w:num w:numId="7" w16cid:durableId="2136672367">
    <w:abstractNumId w:val="6"/>
  </w:num>
  <w:num w:numId="8" w16cid:durableId="626620932">
    <w:abstractNumId w:val="1"/>
  </w:num>
  <w:num w:numId="9" w16cid:durableId="1358461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EB"/>
    <w:rsid w:val="00035CEA"/>
    <w:rsid w:val="00094C7D"/>
    <w:rsid w:val="001242C8"/>
    <w:rsid w:val="001E1741"/>
    <w:rsid w:val="003965DF"/>
    <w:rsid w:val="0041305B"/>
    <w:rsid w:val="004253F6"/>
    <w:rsid w:val="004B27EB"/>
    <w:rsid w:val="00513263"/>
    <w:rsid w:val="005F706F"/>
    <w:rsid w:val="00624B29"/>
    <w:rsid w:val="00667F82"/>
    <w:rsid w:val="00721B7D"/>
    <w:rsid w:val="00770D2C"/>
    <w:rsid w:val="0081767D"/>
    <w:rsid w:val="008573BB"/>
    <w:rsid w:val="008864AB"/>
    <w:rsid w:val="00925968"/>
    <w:rsid w:val="0096131E"/>
    <w:rsid w:val="00974848"/>
    <w:rsid w:val="00A80135"/>
    <w:rsid w:val="00C46C88"/>
    <w:rsid w:val="00C60524"/>
    <w:rsid w:val="00D67C41"/>
    <w:rsid w:val="00D758FA"/>
    <w:rsid w:val="00DD39C5"/>
    <w:rsid w:val="00EE64E1"/>
    <w:rsid w:val="00F96F75"/>
    <w:rsid w:val="00FB674C"/>
    <w:rsid w:val="00FD36F6"/>
    <w:rsid w:val="00FE1052"/>
    <w:rsid w:val="00FE5006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D0E5"/>
  <w15:chartTrackingRefBased/>
  <w15:docId w15:val="{017BA5A6-F2AD-486E-8373-68792ECF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5B"/>
    <w:pPr>
      <w:spacing w:line="256" w:lineRule="auto"/>
      <w:ind w:left="72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4AB"/>
    <w:pPr>
      <w:keepNext/>
      <w:keepLines/>
      <w:spacing w:before="240" w:after="0" w:line="259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1E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  <w:spacing w:line="259" w:lineRule="auto"/>
      <w:ind w:left="720" w:hanging="3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6131E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4AB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035CEA"/>
    <w:pPr>
      <w:spacing w:after="0" w:line="240" w:lineRule="auto"/>
      <w:ind w:left="72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5CE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53F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25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3F6"/>
    <w:p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1B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N\Documents\Custom%20Office%20Templates\Template%20Polb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587D3A-8B92-4B2F-A8D1-23DDF1B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Polban.dotx</Template>
  <TotalTime>11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</dc:creator>
  <cp:keywords/>
  <dc:description/>
  <cp:lastModifiedBy>FERDI AHMAD ARIESTA</cp:lastModifiedBy>
  <cp:revision>3</cp:revision>
  <dcterms:created xsi:type="dcterms:W3CDTF">2023-03-26T07:13:00Z</dcterms:created>
  <dcterms:modified xsi:type="dcterms:W3CDTF">2023-03-26T07:24:00Z</dcterms:modified>
</cp:coreProperties>
</file>